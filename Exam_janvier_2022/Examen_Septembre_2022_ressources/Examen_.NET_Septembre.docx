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C83725" w14:paraId="7AB5DD0F" w14:textId="77777777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E106A" w14:textId="77777777" w:rsidR="00C83725" w:rsidRDefault="00000000">
            <w:pPr>
              <w:pStyle w:val="En-tte"/>
              <w:rPr>
                <w:rFonts w:ascii="Liberation Sans" w:hAnsi="Liberation Sans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Liberation Sans" w:hAnsi="Liberation Sans"/>
                <w:b/>
                <w:bCs/>
                <w:i/>
                <w:iCs/>
                <w:sz w:val="32"/>
                <w:szCs w:val="32"/>
              </w:rPr>
              <w:t>Haute Ecole Léonard de Vinci</w:t>
            </w:r>
            <w:r>
              <w:rPr>
                <w:rFonts w:ascii="Liberation Sans" w:hAnsi="Liberation Sans"/>
                <w:b/>
                <w:bCs/>
                <w:i/>
                <w:iCs/>
                <w:sz w:val="32"/>
                <w:szCs w:val="32"/>
              </w:rPr>
              <w:tab/>
            </w:r>
            <w:r>
              <w:rPr>
                <w:rFonts w:ascii="Liberation Sans" w:hAnsi="Liberation Sans"/>
                <w:b/>
                <w:bCs/>
                <w:i/>
                <w:iCs/>
                <w:sz w:val="32"/>
                <w:szCs w:val="32"/>
              </w:rPr>
              <w:tab/>
            </w:r>
          </w:p>
          <w:p w14:paraId="44786EE6" w14:textId="77777777" w:rsidR="00C83725" w:rsidRDefault="00000000">
            <w:pPr>
              <w:pStyle w:val="En-tte"/>
              <w:rPr>
                <w:rFonts w:ascii="Liberation Sans" w:hAnsi="Liberation Sans"/>
                <w:sz w:val="28"/>
                <w:szCs w:val="28"/>
              </w:rPr>
            </w:pPr>
            <w:r>
              <w:rPr>
                <w:rFonts w:ascii="Liberation Sans" w:hAnsi="Liberation Sans"/>
                <w:sz w:val="28"/>
                <w:szCs w:val="28"/>
              </w:rPr>
              <w:t>Institut Paul Lambin</w:t>
            </w:r>
            <w:r>
              <w:rPr>
                <w:rFonts w:ascii="Liberation Sans" w:hAnsi="Liberation Sans"/>
                <w:sz w:val="28"/>
                <w:szCs w:val="28"/>
              </w:rPr>
              <w:tab/>
            </w:r>
            <w:r>
              <w:rPr>
                <w:rFonts w:ascii="Liberation Sans" w:hAnsi="Liberation Sans"/>
                <w:sz w:val="28"/>
                <w:szCs w:val="28"/>
              </w:rPr>
              <w:tab/>
              <w:t>Session de septembre 2022</w:t>
            </w:r>
          </w:p>
          <w:p w14:paraId="5B4356D4" w14:textId="77777777" w:rsidR="00C83725" w:rsidRDefault="00C83725">
            <w:pPr>
              <w:pStyle w:val="Standard"/>
            </w:pPr>
          </w:p>
          <w:p w14:paraId="4166E4B9" w14:textId="77777777" w:rsidR="00C83725" w:rsidRDefault="00C83725">
            <w:pPr>
              <w:pStyle w:val="Standard"/>
            </w:pPr>
          </w:p>
          <w:p w14:paraId="236161A7" w14:textId="77777777" w:rsidR="00C83725" w:rsidRDefault="00C83725">
            <w:pPr>
              <w:pStyle w:val="Standard"/>
            </w:pPr>
          </w:p>
          <w:p w14:paraId="69EC1257" w14:textId="77777777" w:rsidR="00C83725" w:rsidRDefault="00000000">
            <w:pPr>
              <w:pStyle w:val="Titre"/>
              <w:rPr>
                <w:rFonts w:ascii="Liberation Sans" w:hAnsi="Liberation Sans"/>
                <w:u w:val="single"/>
              </w:rPr>
            </w:pPr>
            <w:r>
              <w:rPr>
                <w:rFonts w:ascii="Liberation Sans" w:hAnsi="Liberation Sans"/>
                <w:u w:val="single"/>
              </w:rPr>
              <w:t>Examen de C#.NET</w:t>
            </w:r>
          </w:p>
          <w:p w14:paraId="2088892C" w14:textId="77777777" w:rsidR="00C83725" w:rsidRDefault="00000000">
            <w:pPr>
              <w:pStyle w:val="LOTextBody"/>
              <w:jc w:val="center"/>
            </w:pPr>
            <w:proofErr w:type="spellStart"/>
            <w:proofErr w:type="gramStart"/>
            <w:r>
              <w:t>O.Choquet</w:t>
            </w:r>
            <w:proofErr w:type="spellEnd"/>
            <w:proofErr w:type="gramEnd"/>
          </w:p>
          <w:p w14:paraId="3103103D" w14:textId="77777777" w:rsidR="00C83725" w:rsidRDefault="00000000">
            <w:pPr>
              <w:pStyle w:val="LOTextBody"/>
              <w:jc w:val="center"/>
            </w:pPr>
            <w:r>
              <w:t>3ème Informatique</w:t>
            </w:r>
          </w:p>
          <w:p w14:paraId="5D92B0ED" w14:textId="77777777" w:rsidR="00C83725" w:rsidRDefault="00C83725">
            <w:pPr>
              <w:pStyle w:val="LOTextBody"/>
              <w:jc w:val="center"/>
            </w:pPr>
          </w:p>
          <w:p w14:paraId="5F9A59D9" w14:textId="77777777" w:rsidR="00C83725" w:rsidRDefault="00000000">
            <w:pPr>
              <w:pStyle w:val="Textbody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Durée de l’examen : 2h </w:t>
            </w:r>
            <w:proofErr w:type="gramStart"/>
            <w:r>
              <w:rPr>
                <w:rFonts w:ascii="Liberation Sans" w:hAnsi="Liberation Sans"/>
              </w:rPr>
              <w:t>;  pas</w:t>
            </w:r>
            <w:proofErr w:type="gramEnd"/>
            <w:r>
              <w:rPr>
                <w:rFonts w:ascii="Liberation Sans" w:hAnsi="Liberation Sans"/>
              </w:rPr>
              <w:t xml:space="preserve"> de sortie durant les 60 premières minutes</w:t>
            </w:r>
          </w:p>
          <w:p w14:paraId="3F75CD4C" w14:textId="77777777" w:rsidR="00C83725" w:rsidRDefault="00000000">
            <w:pPr>
              <w:pStyle w:val="Textbody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Modalités : à livre fermé.</w:t>
            </w:r>
          </w:p>
          <w:p w14:paraId="2551B2EE" w14:textId="77777777" w:rsidR="00C83725" w:rsidRDefault="00000000">
            <w:pPr>
              <w:pStyle w:val="Textbody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Spécifications particulières :</w:t>
            </w:r>
          </w:p>
          <w:p w14:paraId="168F434F" w14:textId="7028C0B5" w:rsidR="00C83725" w:rsidRDefault="00000000">
            <w:pPr>
              <w:pStyle w:val="LOTextBody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Renommez le répertoire Examen_septembre_2022 par votre </w:t>
            </w:r>
            <w:proofErr w:type="spellStart"/>
            <w:r>
              <w:rPr>
                <w:sz w:val="24"/>
              </w:rPr>
              <w:t>nom_prenom</w:t>
            </w:r>
            <w:proofErr w:type="spellEnd"/>
            <w:r>
              <w:rPr>
                <w:sz w:val="24"/>
              </w:rPr>
              <w:t xml:space="preserve"> !!!</w:t>
            </w:r>
          </w:p>
          <w:p w14:paraId="6675D83D" w14:textId="355C86B9" w:rsidR="00C40C7F" w:rsidRPr="00C40C7F" w:rsidRDefault="00C40C7F">
            <w:pPr>
              <w:pStyle w:val="LOTextBody"/>
              <w:numPr>
                <w:ilvl w:val="0"/>
                <w:numId w:val="1"/>
              </w:numPr>
              <w:rPr>
                <w:b/>
                <w:bCs/>
                <w:sz w:val="24"/>
              </w:rPr>
            </w:pPr>
            <w:r w:rsidRPr="00C40C7F">
              <w:rPr>
                <w:b/>
                <w:bCs/>
                <w:sz w:val="24"/>
              </w:rPr>
              <w:t>Ajoute</w:t>
            </w:r>
            <w:r>
              <w:rPr>
                <w:b/>
                <w:bCs/>
                <w:sz w:val="24"/>
              </w:rPr>
              <w:t>z</w:t>
            </w:r>
            <w:r w:rsidRPr="00C40C7F">
              <w:rPr>
                <w:b/>
                <w:bCs/>
                <w:sz w:val="24"/>
              </w:rPr>
              <w:t xml:space="preserve"> votre nom</w:t>
            </w:r>
            <w:r>
              <w:rPr>
                <w:b/>
                <w:bCs/>
                <w:sz w:val="24"/>
              </w:rPr>
              <w:t xml:space="preserve"> </w:t>
            </w:r>
            <w:r w:rsidRPr="00C40C7F">
              <w:rPr>
                <w:b/>
                <w:bCs/>
                <w:sz w:val="24"/>
              </w:rPr>
              <w:t xml:space="preserve">et prénom sur la feuille de login </w:t>
            </w:r>
            <w:r>
              <w:rPr>
                <w:b/>
                <w:bCs/>
                <w:sz w:val="24"/>
              </w:rPr>
              <w:t xml:space="preserve">fournie </w:t>
            </w:r>
            <w:r w:rsidRPr="00C40C7F">
              <w:rPr>
                <w:b/>
                <w:bCs/>
                <w:sz w:val="24"/>
              </w:rPr>
              <w:t>et remettez-la en fin d’examen.</w:t>
            </w:r>
          </w:p>
          <w:p w14:paraId="09FB0238" w14:textId="39A94159" w:rsidR="00C83725" w:rsidRDefault="00C83725">
            <w:pPr>
              <w:pStyle w:val="LOTextBody"/>
            </w:pPr>
          </w:p>
          <w:p w14:paraId="2D3CBA84" w14:textId="77777777" w:rsidR="00C40C7F" w:rsidRDefault="00C40C7F">
            <w:pPr>
              <w:pStyle w:val="LOTextBody"/>
            </w:pPr>
          </w:p>
          <w:p w14:paraId="7D90E273" w14:textId="0B7E84C8" w:rsidR="00C83725" w:rsidRDefault="00C83725">
            <w:pPr>
              <w:pStyle w:val="Standard"/>
            </w:pPr>
          </w:p>
          <w:p w14:paraId="0FB8AD8C" w14:textId="3AE692E0" w:rsidR="00F0306E" w:rsidRDefault="00F0306E">
            <w:pPr>
              <w:pStyle w:val="Standard"/>
            </w:pPr>
          </w:p>
          <w:p w14:paraId="3A9D6C00" w14:textId="77777777" w:rsidR="00F0306E" w:rsidRDefault="00F0306E">
            <w:pPr>
              <w:pStyle w:val="Standard"/>
            </w:pPr>
          </w:p>
          <w:p w14:paraId="3A4C5A40" w14:textId="77777777" w:rsidR="00C83725" w:rsidRDefault="00C83725">
            <w:pPr>
              <w:pStyle w:val="Standard"/>
            </w:pPr>
          </w:p>
          <w:p w14:paraId="1E2F287C" w14:textId="77777777" w:rsidR="00C83725" w:rsidRDefault="00C83725">
            <w:pPr>
              <w:pStyle w:val="Standard"/>
            </w:pPr>
          </w:p>
          <w:p w14:paraId="1230F1B8" w14:textId="77777777" w:rsidR="00C83725" w:rsidRDefault="00C83725">
            <w:pPr>
              <w:pStyle w:val="Standard"/>
              <w:rPr>
                <w:rFonts w:ascii="Liberation Sans" w:hAnsi="Liberation Sans"/>
                <w:sz w:val="32"/>
                <w:szCs w:val="32"/>
              </w:rPr>
            </w:pPr>
          </w:p>
        </w:tc>
      </w:tr>
    </w:tbl>
    <w:p w14:paraId="2DEE71A6" w14:textId="77777777" w:rsidR="00C83725" w:rsidRDefault="00C83725">
      <w:pPr>
        <w:pStyle w:val="En-tte"/>
        <w:rPr>
          <w:rFonts w:ascii="Liberation Sans" w:hAnsi="Liberation Sans"/>
        </w:rPr>
      </w:pPr>
    </w:p>
    <w:p w14:paraId="2F8AC80B" w14:textId="77777777" w:rsidR="00C83725" w:rsidRDefault="00C83725">
      <w:pPr>
        <w:pStyle w:val="Textbody"/>
      </w:pPr>
    </w:p>
    <w:p w14:paraId="7A29268F" w14:textId="77777777" w:rsidR="00C83725" w:rsidRDefault="00C83725">
      <w:pPr>
        <w:pStyle w:val="Standard"/>
      </w:pPr>
    </w:p>
    <w:p w14:paraId="17B9309E" w14:textId="77777777" w:rsidR="00C83725" w:rsidRDefault="00C83725">
      <w:pPr>
        <w:pStyle w:val="Standard"/>
      </w:pPr>
    </w:p>
    <w:p w14:paraId="368AC9D5" w14:textId="77777777" w:rsidR="00C83725" w:rsidRDefault="00C83725">
      <w:pPr>
        <w:pStyle w:val="Standard"/>
      </w:pPr>
    </w:p>
    <w:p w14:paraId="056DBF35" w14:textId="77777777" w:rsidR="00C83725" w:rsidRDefault="00C83725">
      <w:pPr>
        <w:pStyle w:val="Standard"/>
      </w:pPr>
    </w:p>
    <w:p w14:paraId="5E4D0B06" w14:textId="77777777" w:rsidR="00C83725" w:rsidRDefault="00C83725">
      <w:pPr>
        <w:pStyle w:val="Standard"/>
      </w:pPr>
    </w:p>
    <w:p w14:paraId="4CACDCEA" w14:textId="77777777" w:rsidR="00C83725" w:rsidRDefault="00C83725">
      <w:pPr>
        <w:pStyle w:val="Standard"/>
      </w:pPr>
    </w:p>
    <w:p w14:paraId="1EA3E0E4" w14:textId="77777777" w:rsidR="00C83725" w:rsidRDefault="00C83725">
      <w:pPr>
        <w:pStyle w:val="Standard"/>
      </w:pPr>
    </w:p>
    <w:p w14:paraId="0FF7432D" w14:textId="77777777" w:rsidR="00C83725" w:rsidRDefault="00C83725">
      <w:pPr>
        <w:pStyle w:val="Standard"/>
      </w:pPr>
    </w:p>
    <w:p w14:paraId="1BD8DF9B" w14:textId="77777777" w:rsidR="00C83725" w:rsidRDefault="00C83725">
      <w:pPr>
        <w:pStyle w:val="Standard"/>
      </w:pPr>
    </w:p>
    <w:p w14:paraId="6A06F102" w14:textId="77777777" w:rsidR="00C83725" w:rsidRDefault="00C83725">
      <w:pPr>
        <w:pStyle w:val="Standard"/>
      </w:pPr>
    </w:p>
    <w:p w14:paraId="2758C04E" w14:textId="77777777" w:rsidR="00C83725" w:rsidRDefault="00C83725">
      <w:pPr>
        <w:pStyle w:val="Standard"/>
      </w:pPr>
    </w:p>
    <w:p w14:paraId="12D63D5E" w14:textId="77777777" w:rsidR="00C83725" w:rsidRDefault="00C83725">
      <w:pPr>
        <w:pStyle w:val="Standard"/>
      </w:pPr>
    </w:p>
    <w:p w14:paraId="3FFCE822" w14:textId="77777777" w:rsidR="00C83725" w:rsidRDefault="00C83725">
      <w:pPr>
        <w:pStyle w:val="Standard"/>
      </w:pPr>
    </w:p>
    <w:p w14:paraId="646247E7" w14:textId="77777777" w:rsidR="00C83725" w:rsidRDefault="00C83725">
      <w:pPr>
        <w:pStyle w:val="LOHeading1"/>
      </w:pPr>
    </w:p>
    <w:p w14:paraId="296D43CF" w14:textId="77777777" w:rsidR="00C83725" w:rsidRDefault="00000000">
      <w:pPr>
        <w:pStyle w:val="LOHeading1"/>
      </w:pPr>
      <w:r>
        <w:t>Question 1</w:t>
      </w:r>
    </w:p>
    <w:p w14:paraId="5FCF1C56" w14:textId="77777777" w:rsidR="00C83725" w:rsidRDefault="00000000">
      <w:pPr>
        <w:pStyle w:val="LOTextBody"/>
      </w:pPr>
      <w:r>
        <w:t>Nous vous demandons de réaliser une application WPF respectant l’architecture MVVM. Cette application minimaliste permettra de mettre à jour certains champs de la table « </w:t>
      </w:r>
      <w:proofErr w:type="spellStart"/>
      <w:r>
        <w:t>Products</w:t>
      </w:r>
      <w:proofErr w:type="spellEnd"/>
      <w:r>
        <w:t> ».</w:t>
      </w:r>
    </w:p>
    <w:p w14:paraId="277EFBAA" w14:textId="77777777" w:rsidR="00C83725" w:rsidRDefault="00000000">
      <w:pPr>
        <w:pStyle w:val="LO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CADC6" wp14:editId="4AD331B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67918" cy="3266995"/>
            <wp:effectExtent l="0" t="0" r="8882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918" cy="32669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D897C3A" w14:textId="77777777" w:rsidR="00C83725" w:rsidRDefault="00C83725">
      <w:pPr>
        <w:pStyle w:val="LOTextBody"/>
      </w:pPr>
    </w:p>
    <w:p w14:paraId="2E6FA43F" w14:textId="77777777" w:rsidR="00C83725" w:rsidRDefault="00C83725">
      <w:pPr>
        <w:pStyle w:val="LOTextBody"/>
      </w:pPr>
    </w:p>
    <w:p w14:paraId="0BFCE34D" w14:textId="77777777" w:rsidR="00C83725" w:rsidRDefault="00C83725">
      <w:pPr>
        <w:pStyle w:val="LOTextBody"/>
      </w:pPr>
    </w:p>
    <w:p w14:paraId="7FA8AF5A" w14:textId="77777777" w:rsidR="00C83725" w:rsidRDefault="00C83725">
      <w:pPr>
        <w:pStyle w:val="LOTextBody"/>
      </w:pPr>
    </w:p>
    <w:p w14:paraId="055BFA3F" w14:textId="77777777" w:rsidR="00C83725" w:rsidRDefault="00C83725">
      <w:pPr>
        <w:pStyle w:val="LOTextBody"/>
      </w:pPr>
    </w:p>
    <w:p w14:paraId="349C01C1" w14:textId="77777777" w:rsidR="00C83725" w:rsidRDefault="00C83725">
      <w:pPr>
        <w:pStyle w:val="LOTextBody"/>
      </w:pPr>
    </w:p>
    <w:p w14:paraId="5FFC0BCC" w14:textId="77777777" w:rsidR="00C83725" w:rsidRDefault="00C83725">
      <w:pPr>
        <w:pStyle w:val="LOTextBody"/>
      </w:pPr>
    </w:p>
    <w:p w14:paraId="635D8446" w14:textId="77777777" w:rsidR="00C83725" w:rsidRDefault="00C83725">
      <w:pPr>
        <w:pStyle w:val="LOTextBody"/>
      </w:pPr>
    </w:p>
    <w:p w14:paraId="15A8523D" w14:textId="77777777" w:rsidR="00C83725" w:rsidRDefault="00C83725">
      <w:pPr>
        <w:pStyle w:val="LOTextBody"/>
      </w:pPr>
    </w:p>
    <w:p w14:paraId="7567BBB5" w14:textId="77777777" w:rsidR="00C83725" w:rsidRDefault="00C83725">
      <w:pPr>
        <w:pStyle w:val="LOTextBody"/>
      </w:pPr>
    </w:p>
    <w:p w14:paraId="27990EE2" w14:textId="77777777" w:rsidR="00C83725" w:rsidRDefault="00C83725">
      <w:pPr>
        <w:pStyle w:val="LOTextBody"/>
      </w:pPr>
    </w:p>
    <w:p w14:paraId="35DCBEF5" w14:textId="77777777" w:rsidR="00C83725" w:rsidRDefault="00C83725">
      <w:pPr>
        <w:pStyle w:val="LOTextBody"/>
      </w:pPr>
    </w:p>
    <w:p w14:paraId="70968216" w14:textId="77777777" w:rsidR="00C83725" w:rsidRDefault="00C83725">
      <w:pPr>
        <w:pStyle w:val="LOTextBody"/>
      </w:pPr>
    </w:p>
    <w:p w14:paraId="590971F6" w14:textId="77777777" w:rsidR="00C83725" w:rsidRDefault="00000000">
      <w:pPr>
        <w:pStyle w:val="LOTextBody"/>
      </w:pPr>
      <w:r>
        <w:t>Cette application est composée de 3 fonctionnalités :</w:t>
      </w:r>
    </w:p>
    <w:p w14:paraId="5A65E0D4" w14:textId="77777777" w:rsidR="00C83725" w:rsidRDefault="00000000">
      <w:pPr>
        <w:pStyle w:val="Titre3"/>
      </w:pPr>
      <w:r>
        <w:t>1. la liste des produits</w:t>
      </w:r>
    </w:p>
    <w:p w14:paraId="116F0587" w14:textId="77777777" w:rsidR="00C83725" w:rsidRDefault="00000000">
      <w:pPr>
        <w:pStyle w:val="LOTextBody"/>
      </w:pPr>
      <w:r>
        <w:t xml:space="preserve">La liste des produits affichera les </w:t>
      </w:r>
      <w:proofErr w:type="spellStart"/>
      <w:r>
        <w:t>ids</w:t>
      </w:r>
      <w:proofErr w:type="spellEnd"/>
      <w:r>
        <w:t xml:space="preserve"> et les noms des produits présents dans la table « </w:t>
      </w:r>
      <w:proofErr w:type="spellStart"/>
      <w:r>
        <w:t>Products</w:t>
      </w:r>
      <w:proofErr w:type="spellEnd"/>
      <w:r>
        <w:t xml:space="preserve"> ». Vous utiliserez le </w:t>
      </w:r>
      <w:proofErr w:type="spellStart"/>
      <w:r>
        <w:t>template</w:t>
      </w:r>
      <w:proofErr w:type="spellEnd"/>
      <w:r>
        <w:t xml:space="preserve"> suivant pour la « </w:t>
      </w:r>
      <w:proofErr w:type="spellStart"/>
      <w:r>
        <w:t>listBox</w:t>
      </w:r>
      <w:proofErr w:type="spellEnd"/>
      <w:r>
        <w:t> ».</w:t>
      </w:r>
    </w:p>
    <w:p w14:paraId="6B33BDB8" w14:textId="77777777" w:rsidR="00C83725" w:rsidRDefault="00000000">
      <w:pPr>
        <w:pStyle w:val="Standard"/>
      </w:pPr>
      <w:r>
        <w:rPr>
          <w:rFonts w:ascii="Consolas" w:hAnsi="Consolas"/>
          <w:color w:val="0000FF"/>
          <w:sz w:val="19"/>
          <w:shd w:val="clear" w:color="auto" w:fill="FFFFFF"/>
        </w:rPr>
        <w:t>&lt;</w:t>
      </w:r>
      <w:proofErr w:type="spellStart"/>
      <w:r>
        <w:rPr>
          <w:rFonts w:ascii="Consolas" w:hAnsi="Consolas"/>
          <w:color w:val="A31515"/>
          <w:sz w:val="19"/>
          <w:shd w:val="clear" w:color="auto" w:fill="FFFFFF"/>
        </w:rPr>
        <w:t>DataTemplate</w:t>
      </w:r>
      <w:proofErr w:type="spellEnd"/>
      <w:r>
        <w:rPr>
          <w:rFonts w:ascii="Consolas" w:hAnsi="Consolas"/>
          <w:color w:val="FF0000"/>
          <w:sz w:val="19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FF0000"/>
          <w:sz w:val="19"/>
          <w:shd w:val="clear" w:color="auto" w:fill="FFFFFF"/>
        </w:rPr>
        <w:t>x</w:t>
      </w:r>
      <w:r>
        <w:rPr>
          <w:rFonts w:ascii="Consolas" w:hAnsi="Consolas"/>
          <w:color w:val="0000FF"/>
          <w:sz w:val="19"/>
          <w:shd w:val="clear" w:color="auto" w:fill="FFFFFF"/>
        </w:rPr>
        <w:t>:</w:t>
      </w:r>
      <w:r>
        <w:rPr>
          <w:rFonts w:ascii="Consolas" w:hAnsi="Consolas"/>
          <w:color w:val="FF0000"/>
          <w:sz w:val="19"/>
          <w:shd w:val="clear" w:color="auto" w:fill="FFFFFF"/>
        </w:rPr>
        <w:t>Key</w:t>
      </w:r>
      <w:proofErr w:type="gramEnd"/>
      <w:r>
        <w:rPr>
          <w:rFonts w:ascii="Consolas" w:hAnsi="Consolas"/>
          <w:color w:val="0000FF"/>
          <w:sz w:val="19"/>
          <w:shd w:val="clear" w:color="auto" w:fill="FFFFFF"/>
        </w:rPr>
        <w:t>="listboxTemplate"&gt;</w:t>
      </w:r>
    </w:p>
    <w:p w14:paraId="3B022618" w14:textId="77777777" w:rsidR="00C83725" w:rsidRDefault="00000000">
      <w:pPr>
        <w:pStyle w:val="Standard"/>
      </w:pPr>
      <w:r>
        <w:rPr>
          <w:rFonts w:ascii="Consolas" w:hAnsi="Consolas"/>
          <w:color w:val="000000"/>
          <w:sz w:val="19"/>
          <w:shd w:val="clear" w:color="auto" w:fill="FFFFFF"/>
        </w:rPr>
        <w:t xml:space="preserve">            </w:t>
      </w:r>
      <w:r>
        <w:rPr>
          <w:rFonts w:ascii="Consolas" w:hAnsi="Consolas"/>
          <w:color w:val="0000FF"/>
          <w:sz w:val="19"/>
          <w:shd w:val="clear" w:color="auto" w:fill="FFFFFF"/>
        </w:rPr>
        <w:t>&lt;</w:t>
      </w:r>
      <w:proofErr w:type="spellStart"/>
      <w:r>
        <w:rPr>
          <w:rFonts w:ascii="Consolas" w:hAnsi="Consolas"/>
          <w:color w:val="A31515"/>
          <w:sz w:val="19"/>
          <w:shd w:val="clear" w:color="auto" w:fill="FFFFFF"/>
        </w:rPr>
        <w:t>StackPanel</w:t>
      </w:r>
      <w:proofErr w:type="spellEnd"/>
      <w:r>
        <w:rPr>
          <w:rFonts w:ascii="Consolas" w:hAnsi="Consolas"/>
          <w:color w:val="FF0000"/>
          <w:sz w:val="19"/>
          <w:shd w:val="clear" w:color="auto" w:fill="FFFFFF"/>
        </w:rPr>
        <w:t xml:space="preserve"> Orientation</w:t>
      </w:r>
      <w:r>
        <w:rPr>
          <w:rFonts w:ascii="Consolas" w:hAnsi="Consolas"/>
          <w:color w:val="0000FF"/>
          <w:sz w:val="19"/>
          <w:shd w:val="clear" w:color="auto" w:fill="FFFFFF"/>
        </w:rPr>
        <w:t>="Horizontal"&gt;</w:t>
      </w:r>
    </w:p>
    <w:p w14:paraId="5C7C3012" w14:textId="77777777" w:rsidR="00C83725" w:rsidRDefault="00000000">
      <w:pPr>
        <w:pStyle w:val="Standard"/>
      </w:pPr>
      <w:r>
        <w:rPr>
          <w:rFonts w:ascii="Consolas" w:hAnsi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hAnsi="Consolas"/>
          <w:color w:val="008000"/>
          <w:sz w:val="19"/>
          <w:shd w:val="clear" w:color="auto" w:fill="FFFFFF"/>
        </w:rPr>
        <w:t>&lt;!--</w:t>
      </w:r>
      <w:proofErr w:type="gramEnd"/>
      <w:r>
        <w:rPr>
          <w:rFonts w:ascii="Consolas" w:hAnsi="Consolas"/>
          <w:color w:val="008000"/>
          <w:sz w:val="19"/>
          <w:shd w:val="clear" w:color="auto" w:fill="FFFFFF"/>
        </w:rPr>
        <w:t xml:space="preserve"> id du produit --&gt;</w:t>
      </w:r>
    </w:p>
    <w:p w14:paraId="234D1C13" w14:textId="77777777" w:rsidR="00C83725" w:rsidRDefault="00000000">
      <w:pPr>
        <w:pStyle w:val="Standard"/>
      </w:pPr>
      <w:r>
        <w:rPr>
          <w:rFonts w:ascii="Consolas" w:hAnsi="Consolas"/>
          <w:color w:val="000000"/>
          <w:sz w:val="19"/>
          <w:shd w:val="clear" w:color="auto" w:fill="FFFFFF"/>
        </w:rPr>
        <w:t xml:space="preserve">                </w:t>
      </w:r>
      <w:r>
        <w:rPr>
          <w:rFonts w:ascii="Consolas" w:hAnsi="Consolas"/>
          <w:color w:val="0000FF"/>
          <w:sz w:val="19"/>
          <w:shd w:val="clear" w:color="auto" w:fill="FFFFFF"/>
        </w:rPr>
        <w:t>&lt;</w:t>
      </w:r>
      <w:proofErr w:type="spellStart"/>
      <w:r>
        <w:rPr>
          <w:rFonts w:ascii="Consolas" w:hAnsi="Consolas"/>
          <w:color w:val="A31515"/>
          <w:sz w:val="19"/>
          <w:shd w:val="clear" w:color="auto" w:fill="FFFFFF"/>
        </w:rPr>
        <w:t>TextBlock</w:t>
      </w:r>
      <w:proofErr w:type="spellEnd"/>
      <w:r>
        <w:rPr>
          <w:rFonts w:ascii="Consolas" w:hAnsi="Consolas"/>
          <w:color w:val="FF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hd w:val="clear" w:color="auto" w:fill="FFFFFF"/>
        </w:rPr>
        <w:t>Text</w:t>
      </w:r>
      <w:proofErr w:type="spellEnd"/>
      <w:r>
        <w:rPr>
          <w:rFonts w:ascii="Consolas" w:hAnsi="Consolas"/>
          <w:color w:val="0000FF"/>
          <w:sz w:val="19"/>
          <w:shd w:val="clear" w:color="auto" w:fill="FFFFFF"/>
        </w:rPr>
        <w:t>=</w:t>
      </w:r>
      <w:proofErr w:type="gramStart"/>
      <w:r>
        <w:rPr>
          <w:rFonts w:ascii="Consolas" w:hAnsi="Consolas"/>
          <w:color w:val="0000FF"/>
          <w:sz w:val="19"/>
          <w:shd w:val="clear" w:color="auto" w:fill="FFFFFF"/>
        </w:rPr>
        <w:t>"{</w:t>
      </w:r>
      <w:proofErr w:type="gramEnd"/>
      <w:r>
        <w:rPr>
          <w:rFonts w:ascii="Consolas" w:hAnsi="Consolas"/>
          <w:color w:val="A31515"/>
          <w:sz w:val="19"/>
          <w:shd w:val="clear" w:color="auto" w:fill="FFFFFF"/>
        </w:rPr>
        <w:t>Binding</w:t>
      </w:r>
      <w:r>
        <w:rPr>
          <w:rFonts w:ascii="Consolas" w:hAnsi="Consolas"/>
          <w:color w:val="FF0000"/>
          <w:sz w:val="19"/>
          <w:shd w:val="clear" w:color="auto" w:fill="FFFFFF"/>
        </w:rPr>
        <w:t xml:space="preserve"> </w:t>
      </w:r>
      <w:r>
        <w:rPr>
          <w:rFonts w:ascii="Consolas" w:hAnsi="Consolas"/>
          <w:sz w:val="19"/>
          <w:shd w:val="clear" w:color="auto" w:fill="FFFFFF"/>
        </w:rPr>
        <w:t>A vous de compléter</w:t>
      </w:r>
      <w:r>
        <w:rPr>
          <w:rFonts w:ascii="Consolas" w:hAnsi="Consolas"/>
          <w:color w:val="0000FF"/>
          <w:sz w:val="19"/>
          <w:shd w:val="clear" w:color="auto" w:fill="FFFFFF"/>
        </w:rPr>
        <w:t>}"/&gt;</w:t>
      </w:r>
    </w:p>
    <w:p w14:paraId="603AD034" w14:textId="77777777" w:rsidR="00C83725" w:rsidRDefault="00000000">
      <w:pPr>
        <w:pStyle w:val="Standard"/>
      </w:pPr>
      <w:r>
        <w:rPr>
          <w:rFonts w:ascii="Consolas" w:hAnsi="Consolas"/>
          <w:color w:val="000000"/>
          <w:sz w:val="19"/>
          <w:shd w:val="clear" w:color="auto" w:fill="FFFFFF"/>
        </w:rPr>
        <w:t xml:space="preserve">                </w:t>
      </w:r>
      <w:proofErr w:type="gramStart"/>
      <w:r>
        <w:rPr>
          <w:rFonts w:ascii="Consolas" w:hAnsi="Consolas"/>
          <w:color w:val="008000"/>
          <w:sz w:val="19"/>
          <w:shd w:val="clear" w:color="auto" w:fill="FFFFFF"/>
        </w:rPr>
        <w:t>&lt;!--</w:t>
      </w:r>
      <w:proofErr w:type="gramEnd"/>
      <w:r>
        <w:rPr>
          <w:rFonts w:ascii="Consolas" w:hAnsi="Consolas"/>
          <w:color w:val="008000"/>
          <w:sz w:val="19"/>
          <w:shd w:val="clear" w:color="auto" w:fill="FFFFFF"/>
        </w:rPr>
        <w:t xml:space="preserve"> nom du produit --&gt;</w:t>
      </w:r>
    </w:p>
    <w:p w14:paraId="4B5249C9" w14:textId="77777777" w:rsidR="00C83725" w:rsidRDefault="00000000">
      <w:pPr>
        <w:pStyle w:val="Standard"/>
      </w:pPr>
      <w:r>
        <w:rPr>
          <w:rFonts w:ascii="Consolas" w:hAnsi="Consolas"/>
          <w:color w:val="000000"/>
          <w:sz w:val="19"/>
          <w:shd w:val="clear" w:color="auto" w:fill="FFFFFF"/>
        </w:rPr>
        <w:t xml:space="preserve">                </w:t>
      </w:r>
      <w:r>
        <w:rPr>
          <w:rFonts w:ascii="Consolas" w:hAnsi="Consolas"/>
          <w:color w:val="0000FF"/>
          <w:sz w:val="19"/>
          <w:shd w:val="clear" w:color="auto" w:fill="FFFFFF"/>
        </w:rPr>
        <w:t>&lt;</w:t>
      </w:r>
      <w:proofErr w:type="spellStart"/>
      <w:r>
        <w:rPr>
          <w:rFonts w:ascii="Consolas" w:hAnsi="Consolas"/>
          <w:color w:val="A31515"/>
          <w:sz w:val="19"/>
          <w:shd w:val="clear" w:color="auto" w:fill="FFFFFF"/>
        </w:rPr>
        <w:t>TextBlock</w:t>
      </w:r>
      <w:proofErr w:type="spellEnd"/>
      <w:r>
        <w:rPr>
          <w:rFonts w:ascii="Consolas" w:hAnsi="Consolas"/>
          <w:color w:val="FF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FF0000"/>
          <w:sz w:val="19"/>
          <w:shd w:val="clear" w:color="auto" w:fill="FFFFFF"/>
        </w:rPr>
        <w:t>Text</w:t>
      </w:r>
      <w:proofErr w:type="spellEnd"/>
      <w:r>
        <w:rPr>
          <w:rFonts w:ascii="Consolas" w:hAnsi="Consolas"/>
          <w:color w:val="0000FF"/>
          <w:sz w:val="19"/>
          <w:shd w:val="clear" w:color="auto" w:fill="FFFFFF"/>
        </w:rPr>
        <w:t>=</w:t>
      </w:r>
      <w:proofErr w:type="gramStart"/>
      <w:r>
        <w:rPr>
          <w:rFonts w:ascii="Consolas" w:hAnsi="Consolas"/>
          <w:color w:val="0000FF"/>
          <w:sz w:val="19"/>
          <w:shd w:val="clear" w:color="auto" w:fill="FFFFFF"/>
        </w:rPr>
        <w:t>"{</w:t>
      </w:r>
      <w:proofErr w:type="gramEnd"/>
      <w:r>
        <w:rPr>
          <w:rFonts w:ascii="Consolas" w:hAnsi="Consolas"/>
          <w:color w:val="A31515"/>
          <w:sz w:val="19"/>
          <w:shd w:val="clear" w:color="auto" w:fill="FFFFFF"/>
        </w:rPr>
        <w:t>Binding</w:t>
      </w:r>
      <w:r>
        <w:rPr>
          <w:rFonts w:ascii="Consolas" w:hAnsi="Consolas"/>
          <w:color w:val="FF0000"/>
          <w:sz w:val="19"/>
          <w:shd w:val="clear" w:color="auto" w:fill="FFFFFF"/>
        </w:rPr>
        <w:t xml:space="preserve"> </w:t>
      </w:r>
      <w:r>
        <w:rPr>
          <w:rFonts w:ascii="Consolas" w:hAnsi="Consolas"/>
          <w:sz w:val="19"/>
          <w:shd w:val="clear" w:color="auto" w:fill="FFFFFF"/>
        </w:rPr>
        <w:t>A vous de compléter</w:t>
      </w:r>
      <w:r>
        <w:rPr>
          <w:rFonts w:ascii="Consolas" w:hAnsi="Consolas"/>
          <w:color w:val="0000FF"/>
          <w:sz w:val="19"/>
          <w:shd w:val="clear" w:color="auto" w:fill="FFFFFF"/>
        </w:rPr>
        <w:t>}"/&gt;</w:t>
      </w:r>
    </w:p>
    <w:p w14:paraId="2EE57744" w14:textId="77777777" w:rsidR="00C83725" w:rsidRDefault="00000000">
      <w:pPr>
        <w:pStyle w:val="Standard"/>
      </w:pPr>
      <w:r>
        <w:rPr>
          <w:rFonts w:ascii="Consolas" w:hAnsi="Consolas"/>
          <w:color w:val="000000"/>
          <w:sz w:val="19"/>
          <w:shd w:val="clear" w:color="auto" w:fill="FFFFFF"/>
        </w:rPr>
        <w:t xml:space="preserve">            </w:t>
      </w:r>
      <w:r>
        <w:rPr>
          <w:rFonts w:ascii="Consolas" w:hAnsi="Consolas"/>
          <w:color w:val="0000FF"/>
          <w:sz w:val="19"/>
          <w:shd w:val="clear" w:color="auto" w:fill="FFFFFF"/>
        </w:rPr>
        <w:t>&lt;/</w:t>
      </w:r>
      <w:proofErr w:type="spellStart"/>
      <w:r>
        <w:rPr>
          <w:rFonts w:ascii="Consolas" w:hAnsi="Consolas"/>
          <w:color w:val="A31515"/>
          <w:sz w:val="19"/>
          <w:shd w:val="clear" w:color="auto" w:fill="FFFFFF"/>
        </w:rPr>
        <w:t>StackPanel</w:t>
      </w:r>
      <w:proofErr w:type="spellEnd"/>
      <w:r>
        <w:rPr>
          <w:rFonts w:ascii="Consolas" w:hAnsi="Consolas"/>
          <w:color w:val="0000FF"/>
          <w:sz w:val="19"/>
          <w:shd w:val="clear" w:color="auto" w:fill="FFFFFF"/>
        </w:rPr>
        <w:t>&gt;</w:t>
      </w:r>
    </w:p>
    <w:p w14:paraId="341D3DFA" w14:textId="77777777" w:rsidR="00C83725" w:rsidRDefault="00000000">
      <w:pPr>
        <w:pStyle w:val="Standard"/>
      </w:pPr>
      <w:r>
        <w:rPr>
          <w:rFonts w:ascii="Consolas" w:hAnsi="Consolas"/>
          <w:color w:val="0000FF"/>
          <w:sz w:val="19"/>
          <w:shd w:val="clear" w:color="auto" w:fill="FFFFFF"/>
        </w:rPr>
        <w:t>&lt;/</w:t>
      </w:r>
      <w:proofErr w:type="spellStart"/>
      <w:r>
        <w:rPr>
          <w:rFonts w:ascii="Consolas" w:hAnsi="Consolas"/>
          <w:color w:val="A31515"/>
          <w:sz w:val="19"/>
          <w:shd w:val="clear" w:color="auto" w:fill="FFFFFF"/>
        </w:rPr>
        <w:t>DataTemplate</w:t>
      </w:r>
      <w:proofErr w:type="spellEnd"/>
      <w:r>
        <w:rPr>
          <w:rFonts w:ascii="Consolas" w:hAnsi="Consolas"/>
          <w:color w:val="0000FF"/>
          <w:sz w:val="19"/>
          <w:shd w:val="clear" w:color="auto" w:fill="FFFFFF"/>
        </w:rPr>
        <w:t>&gt;</w:t>
      </w:r>
    </w:p>
    <w:p w14:paraId="60DF643A" w14:textId="77777777" w:rsidR="00C83725" w:rsidRDefault="00C83725">
      <w:pPr>
        <w:pStyle w:val="Standard"/>
        <w:rPr>
          <w:rFonts w:ascii="Consolas" w:hAnsi="Consolas"/>
          <w:color w:val="0000FF"/>
          <w:sz w:val="19"/>
          <w:shd w:val="clear" w:color="auto" w:fill="FFFFFF"/>
        </w:rPr>
      </w:pPr>
    </w:p>
    <w:p w14:paraId="7514FF0D" w14:textId="77777777" w:rsidR="00C83725" w:rsidRDefault="00000000">
      <w:pPr>
        <w:pStyle w:val="LOTextBody"/>
      </w:pPr>
      <w:r>
        <w:t>Lorsqu’on clique sur un élément de la liste, le formulaire se remplit.</w:t>
      </w:r>
    </w:p>
    <w:p w14:paraId="41898AD6" w14:textId="77777777" w:rsidR="00C83725" w:rsidRDefault="00000000">
      <w:pPr>
        <w:pStyle w:val="Titre3"/>
      </w:pPr>
      <w:r>
        <w:t>2. le formulaire</w:t>
      </w:r>
    </w:p>
    <w:p w14:paraId="54A009FC" w14:textId="77777777" w:rsidR="00C83725" w:rsidRDefault="00000000">
      <w:pPr>
        <w:pStyle w:val="LOTextBody"/>
      </w:pPr>
      <w:r>
        <w:t xml:space="preserve">Le formulaire est composé uniquement de </w:t>
      </w:r>
      <w:r>
        <w:rPr>
          <w:b/>
          <w:bCs/>
        </w:rPr>
        <w:t>4</w:t>
      </w:r>
      <w:r>
        <w:t xml:space="preserve"> champs de la table « </w:t>
      </w:r>
      <w:proofErr w:type="spellStart"/>
      <w:r>
        <w:t>Products</w:t>
      </w:r>
      <w:proofErr w:type="spellEnd"/>
      <w:r>
        <w:t> </w:t>
      </w:r>
      <w:proofErr w:type="gramStart"/>
      <w:r>
        <w:t>»  à</w:t>
      </w:r>
      <w:proofErr w:type="gramEnd"/>
      <w:r>
        <w:t xml:space="preserve"> savoir </w:t>
      </w:r>
      <w:proofErr w:type="spellStart"/>
      <w:r>
        <w:t>l’id</w:t>
      </w:r>
      <w:proofErr w:type="spellEnd"/>
      <w:r>
        <w:t xml:space="preserve"> du produit, le nom du produit, le nom de contact du fournisseur et la quantité par unité. </w:t>
      </w:r>
      <w:proofErr w:type="spellStart"/>
      <w:r>
        <w:t>L’id</w:t>
      </w:r>
      <w:proofErr w:type="spellEnd"/>
      <w:r>
        <w:t xml:space="preserve"> du produit ainsi que le nom du contact du fournisseur ne sont pas modifiables. Ils sont simplement affichés. Un bouton « Maj » permet de mettre à jour en base de données le nom du produit et/ou la quantité par unité.</w:t>
      </w:r>
    </w:p>
    <w:p w14:paraId="1AABE503" w14:textId="77777777" w:rsidR="00C83725" w:rsidRDefault="00000000">
      <w:pPr>
        <w:pStyle w:val="Titre3"/>
      </w:pPr>
      <w:r>
        <w:t>3. le total des ventes par produit (</w:t>
      </w:r>
      <w:proofErr w:type="spellStart"/>
      <w:r>
        <w:t>query</w:t>
      </w:r>
      <w:proofErr w:type="spellEnd"/>
      <w:r>
        <w:t xml:space="preserve"> LINQ)</w:t>
      </w:r>
    </w:p>
    <w:p w14:paraId="4F7D5D1C" w14:textId="77777777" w:rsidR="00C83725" w:rsidRDefault="00000000">
      <w:pPr>
        <w:pStyle w:val="LOTextBody"/>
      </w:pPr>
      <w:r>
        <w:t>Cette liste affiche le total des ventes par produit. Pour chaque « </w:t>
      </w:r>
      <w:proofErr w:type="spellStart"/>
      <w:r>
        <w:t>ProductId</w:t>
      </w:r>
      <w:proofErr w:type="spellEnd"/>
      <w:r>
        <w:t> », le total des ventes est calculé. Vous obtiendrez le total des ventes en additionnant pour chaque produit toutes les lignes</w:t>
      </w:r>
      <w:proofErr w:type="gramStart"/>
      <w:r>
        <w:t xml:space="preserve"> «</w:t>
      </w:r>
      <w:proofErr w:type="spellStart"/>
      <w:r>
        <w:t>OrdersDetails</w:t>
      </w:r>
      <w:proofErr w:type="spellEnd"/>
      <w:proofErr w:type="gramEnd"/>
      <w:r>
        <w:t> » concernées. Pour chacune de ces lignes, vous devrez multiplier le prix unitaire et la quantité.</w:t>
      </w:r>
    </w:p>
    <w:p w14:paraId="1769DDC8" w14:textId="77777777" w:rsidR="00C83725" w:rsidRDefault="00000000">
      <w:pPr>
        <w:pStyle w:val="Titre3"/>
      </w:pPr>
      <w:r>
        <w:lastRenderedPageBreak/>
        <w:t>Ressources</w:t>
      </w:r>
    </w:p>
    <w:p w14:paraId="536DF6A1" w14:textId="77777777" w:rsidR="00C83725" w:rsidRDefault="00000000">
      <w:pPr>
        <w:pStyle w:val="LOTextBody"/>
      </w:pPr>
      <w:r>
        <w:t>Vous disposez dans le répertoire Ressources :</w:t>
      </w:r>
    </w:p>
    <w:p w14:paraId="3C9B6870" w14:textId="77777777" w:rsidR="00C83725" w:rsidRDefault="00000000">
      <w:pPr>
        <w:pStyle w:val="LOTextBody"/>
        <w:numPr>
          <w:ilvl w:val="0"/>
          <w:numId w:val="2"/>
        </w:numPr>
      </w:pPr>
      <w:proofErr w:type="gramStart"/>
      <w:r>
        <w:t>du</w:t>
      </w:r>
      <w:proofErr w:type="gramEnd"/>
      <w:r>
        <w:t xml:space="preserve"> fichier « </w:t>
      </w:r>
      <w:proofErr w:type="spellStart"/>
      <w:r>
        <w:t>instnwnd.sql</w:t>
      </w:r>
      <w:proofErr w:type="spellEnd"/>
      <w:r>
        <w:t xml:space="preserve"> » pour l'installation de la base de données </w:t>
      </w:r>
      <w:proofErr w:type="spellStart"/>
      <w:r>
        <w:t>Northwind</w:t>
      </w:r>
      <w:proofErr w:type="spellEnd"/>
    </w:p>
    <w:p w14:paraId="31026462" w14:textId="77777777" w:rsidR="00C83725" w:rsidRDefault="00000000">
      <w:pPr>
        <w:pStyle w:val="LOTextBody"/>
        <w:numPr>
          <w:ilvl w:val="0"/>
          <w:numId w:val="2"/>
        </w:numPr>
      </w:pPr>
      <w:proofErr w:type="gramStart"/>
      <w:r>
        <w:t>de</w:t>
      </w:r>
      <w:proofErr w:type="gramEnd"/>
      <w:r>
        <w:t xml:space="preserve"> la théorie, exercices et solutions de toutes les séances du cours.</w:t>
      </w:r>
    </w:p>
    <w:p w14:paraId="43D1D952" w14:textId="77777777" w:rsidR="00C83725" w:rsidRDefault="00000000">
      <w:pPr>
        <w:pStyle w:val="LOTextBody"/>
        <w:numPr>
          <w:ilvl w:val="0"/>
          <w:numId w:val="2"/>
        </w:numPr>
      </w:pPr>
      <w:r>
        <w:t xml:space="preserve">Une image de rappel des Data </w:t>
      </w:r>
      <w:proofErr w:type="spellStart"/>
      <w:r>
        <w:t>Templates</w:t>
      </w:r>
      <w:proofErr w:type="spellEnd"/>
      <w:r>
        <w:t>.</w:t>
      </w:r>
    </w:p>
    <w:p w14:paraId="648AF0D5" w14:textId="77777777" w:rsidR="00C83725" w:rsidRDefault="00C83725">
      <w:pPr>
        <w:pStyle w:val="LOTextBody"/>
      </w:pPr>
    </w:p>
    <w:p w14:paraId="4146179C" w14:textId="77777777" w:rsidR="00C83725" w:rsidRDefault="00000000">
      <w:pPr>
        <w:pStyle w:val="Titre3"/>
      </w:pPr>
      <w:r>
        <w:t>Ce qui est demandé</w:t>
      </w:r>
    </w:p>
    <w:p w14:paraId="39049BA8" w14:textId="77777777" w:rsidR="00C83725" w:rsidRDefault="00000000">
      <w:pPr>
        <w:pStyle w:val="LOTextBody"/>
        <w:numPr>
          <w:ilvl w:val="0"/>
          <w:numId w:val="3"/>
        </w:numPr>
      </w:pPr>
      <w:r>
        <w:t>Créer une application WPF respectant l’architecture MVVM.</w:t>
      </w:r>
    </w:p>
    <w:p w14:paraId="00D449A9" w14:textId="77777777" w:rsidR="00C83725" w:rsidRDefault="00000000">
      <w:pPr>
        <w:pStyle w:val="LOTextBody"/>
        <w:numPr>
          <w:ilvl w:val="0"/>
          <w:numId w:val="3"/>
        </w:numPr>
      </w:pPr>
      <w:r>
        <w:t>Réaliser les 3 fonctionnalités précisées ci-dessus.</w:t>
      </w:r>
    </w:p>
    <w:p w14:paraId="6B1A92C3" w14:textId="77777777" w:rsidR="00C83725" w:rsidRDefault="00C83725">
      <w:pPr>
        <w:pStyle w:val="LOTextBody"/>
      </w:pPr>
    </w:p>
    <w:p w14:paraId="757D2FC9" w14:textId="77777777" w:rsidR="00C83725" w:rsidRDefault="00C83725">
      <w:pPr>
        <w:pStyle w:val="LOTextBody"/>
      </w:pPr>
    </w:p>
    <w:p w14:paraId="5E9F1B71" w14:textId="77777777" w:rsidR="00C83725" w:rsidRDefault="00C83725">
      <w:pPr>
        <w:pStyle w:val="LOTextBody"/>
        <w:rPr>
          <w:sz w:val="24"/>
        </w:rPr>
      </w:pPr>
    </w:p>
    <w:sectPr w:rsidR="00C83725">
      <w:footerReference w:type="default" r:id="rId8"/>
      <w:headerReference w:type="firs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B9C12" w14:textId="77777777" w:rsidR="00B1070A" w:rsidRDefault="00B1070A">
      <w:r>
        <w:separator/>
      </w:r>
    </w:p>
  </w:endnote>
  <w:endnote w:type="continuationSeparator" w:id="0">
    <w:p w14:paraId="0AB29E1C" w14:textId="77777777" w:rsidR="00B1070A" w:rsidRDefault="00B1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ucida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2"/>
    <w:family w:val="auto"/>
    <w:pitch w:val="default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471D" w14:textId="77777777" w:rsidR="00F015AE" w:rsidRDefault="00000000">
    <w:pPr>
      <w:pStyle w:val="Pieddepage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4C22" w14:textId="77777777" w:rsidR="00B1070A" w:rsidRDefault="00B1070A">
      <w:r>
        <w:rPr>
          <w:color w:val="000000"/>
        </w:rPr>
        <w:separator/>
      </w:r>
    </w:p>
  </w:footnote>
  <w:footnote w:type="continuationSeparator" w:id="0">
    <w:p w14:paraId="20205CF6" w14:textId="77777777" w:rsidR="00B1070A" w:rsidRDefault="00B10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6094" w14:textId="7E494DB4" w:rsidR="00F015AE" w:rsidRPr="00F0306E" w:rsidRDefault="00000000" w:rsidP="00F0306E">
    <w:pPr>
      <w:pStyle w:val="En-tte"/>
    </w:pPr>
    <w:r w:rsidRPr="00F0306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D22"/>
    <w:multiLevelType w:val="multilevel"/>
    <w:tmpl w:val="91EC9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A6D309A"/>
    <w:multiLevelType w:val="multilevel"/>
    <w:tmpl w:val="8A685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C3D6C54"/>
    <w:multiLevelType w:val="multilevel"/>
    <w:tmpl w:val="39A6E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55529775">
    <w:abstractNumId w:val="2"/>
  </w:num>
  <w:num w:numId="2" w16cid:durableId="720129389">
    <w:abstractNumId w:val="1"/>
  </w:num>
  <w:num w:numId="3" w16cid:durableId="22584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3725"/>
    <w:rsid w:val="00B1070A"/>
    <w:rsid w:val="00B26E07"/>
    <w:rsid w:val="00C40C7F"/>
    <w:rsid w:val="00C83725"/>
    <w:rsid w:val="00F0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79F6"/>
  <w15:docId w15:val="{FF983FD9-7B4E-4DA3-B73C-499F2D4F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ucidasans"/>
        <w:kern w:val="3"/>
        <w:sz w:val="24"/>
        <w:szCs w:val="24"/>
        <w:lang w:val="fr-BE" w:eastAsia="fr-B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unhideWhenUsed/>
    <w:qFormat/>
    <w:pPr>
      <w:outlineLvl w:val="2"/>
    </w:pPr>
    <w:rPr>
      <w:b/>
      <w:bCs/>
    </w:rPr>
  </w:style>
  <w:style w:type="paragraph" w:styleId="Titre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Titre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paragraph" w:styleId="Titre7">
    <w:name w:val="heading 7"/>
    <w:basedOn w:val="Heading"/>
    <w:next w:val="Textbody"/>
    <w:pPr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outlineLvl w:val="7"/>
    </w:pPr>
    <w:rPr>
      <w:b/>
      <w:bCs/>
    </w:rPr>
  </w:style>
  <w:style w:type="paragraph" w:styleId="Titre9">
    <w:name w:val="heading 9"/>
    <w:basedOn w:val="Heading"/>
    <w:next w:val="Textbody"/>
    <w:pPr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sz w:val="36"/>
      <w:szCs w:val="36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Sansnom1">
    <w:name w:val="Sans nom1"/>
    <w:basedOn w:val="Titre"/>
  </w:style>
  <w:style w:type="paragraph" w:customStyle="1" w:styleId="Sansnom2">
    <w:name w:val="Sans nom2"/>
    <w:basedOn w:val="Standard"/>
  </w:style>
  <w:style w:type="paragraph" w:customStyle="1" w:styleId="Sansnom3">
    <w:name w:val="Sans nom3"/>
    <w:basedOn w:val="Titre3"/>
  </w:style>
  <w:style w:type="paragraph" w:customStyle="1" w:styleId="Sansnom4">
    <w:name w:val="Sans nom4"/>
    <w:basedOn w:val="Titre"/>
  </w:style>
  <w:style w:type="paragraph" w:styleId="Pieddepag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LOTextBody">
    <w:name w:val="LOTextBody"/>
    <w:basedOn w:val="Standard"/>
    <w:pPr>
      <w:widowControl/>
      <w:spacing w:after="120"/>
    </w:pPr>
    <w:rPr>
      <w:rFonts w:ascii="Liberation Sans" w:eastAsia="Liberation Sans" w:hAnsi="Liberation Sans" w:cs="Liberation Sans"/>
      <w:sz w:val="22"/>
    </w:rPr>
  </w:style>
  <w:style w:type="paragraph" w:customStyle="1" w:styleId="LOHeading1">
    <w:name w:val="LOHeading 1"/>
    <w:basedOn w:val="LOHeading"/>
    <w:next w:val="LOTextBody"/>
    <w:pPr>
      <w:spacing w:before="306" w:after="181"/>
      <w:outlineLvl w:val="0"/>
    </w:pPr>
    <w:rPr>
      <w:color w:val="auto"/>
      <w:sz w:val="32"/>
    </w:rPr>
  </w:style>
  <w:style w:type="paragraph" w:customStyle="1" w:styleId="LOHeading0">
    <w:name w:val="LOHeading 0"/>
    <w:basedOn w:val="LOHeading"/>
    <w:next w:val="LOTextBody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after="57"/>
      <w:jc w:val="center"/>
    </w:pPr>
    <w:rPr>
      <w:color w:val="000000"/>
      <w:sz w:val="44"/>
    </w:rPr>
  </w:style>
  <w:style w:type="paragraph" w:customStyle="1" w:styleId="LOGuideName">
    <w:name w:val="LOGuideName"/>
    <w:basedOn w:val="LOTextBody"/>
    <w:next w:val="LOHeading0"/>
    <w:pPr>
      <w:spacing w:before="3600" w:after="58"/>
      <w:jc w:val="center"/>
    </w:pPr>
    <w:rPr>
      <w:color w:val="18A303"/>
      <w:sz w:val="48"/>
    </w:rPr>
  </w:style>
  <w:style w:type="paragraph" w:customStyle="1" w:styleId="LOPageBreak">
    <w:name w:val="LOPageBreak"/>
    <w:basedOn w:val="LOTextBody"/>
    <w:next w:val="LOTextBody"/>
    <w:pPr>
      <w:spacing w:after="0"/>
    </w:pPr>
  </w:style>
  <w:style w:type="paragraph" w:customStyle="1" w:styleId="LOToCHead">
    <w:name w:val="LOToCHead"/>
    <w:basedOn w:val="LOHeading"/>
    <w:next w:val="LOTextBody"/>
    <w:pPr>
      <w:spacing w:after="62"/>
    </w:pPr>
    <w:rPr>
      <w:color w:val="18A303"/>
      <w:sz w:val="36"/>
    </w:rPr>
  </w:style>
  <w:style w:type="paragraph" w:customStyle="1" w:styleId="LOFooter">
    <w:name w:val="LOFooter"/>
    <w:basedOn w:val="LOTextBody"/>
    <w:pPr>
      <w:tabs>
        <w:tab w:val="right" w:pos="10205"/>
      </w:tabs>
      <w:spacing w:after="0"/>
    </w:pPr>
    <w:rPr>
      <w:i/>
      <w:sz w:val="20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LOTipNoteCaution">
    <w:name w:val="LOTip/Note/Caution"/>
    <w:basedOn w:val="LOTextBody"/>
    <w:pPr>
      <w:spacing w:after="0"/>
      <w:jc w:val="center"/>
    </w:pPr>
    <w:rPr>
      <w:b/>
      <w:sz w:val="24"/>
    </w:rPr>
  </w:style>
  <w:style w:type="paragraph" w:customStyle="1" w:styleId="LOTableText">
    <w:name w:val="LOTableText"/>
    <w:basedOn w:val="LOTextBody"/>
    <w:pPr>
      <w:spacing w:before="40" w:after="40"/>
      <w:ind w:left="120" w:right="120"/>
    </w:pPr>
  </w:style>
  <w:style w:type="paragraph" w:customStyle="1" w:styleId="LOTableCaption">
    <w:name w:val="LOTableCaption"/>
    <w:basedOn w:val="LOTextBody"/>
    <w:next w:val="LOTextBody"/>
    <w:pPr>
      <w:keepNext/>
      <w:spacing w:before="120" w:after="60"/>
    </w:pPr>
    <w:rPr>
      <w:i/>
    </w:rPr>
  </w:style>
  <w:style w:type="paragraph" w:customStyle="1" w:styleId="LOTableHeader">
    <w:name w:val="LOTableHeader"/>
    <w:basedOn w:val="LOTableText"/>
    <w:pPr>
      <w:shd w:val="clear" w:color="auto" w:fill="E6E6E6"/>
      <w:spacing w:before="0" w:after="0"/>
    </w:pPr>
    <w:rPr>
      <w:b/>
      <w:i/>
      <w:color w:val="000000"/>
    </w:rPr>
  </w:style>
  <w:style w:type="paragraph" w:customStyle="1" w:styleId="LOList">
    <w:name w:val="LOList"/>
    <w:basedOn w:val="LOTextBody"/>
    <w:pPr>
      <w:spacing w:after="60"/>
    </w:pPr>
  </w:style>
  <w:style w:type="paragraph" w:customStyle="1" w:styleId="LOTextBodyListIntro">
    <w:name w:val="LOTextBody_ListIntro"/>
    <w:basedOn w:val="LOTextBody"/>
    <w:next w:val="LOTextBody"/>
    <w:pPr>
      <w:keepNext/>
      <w:spacing w:after="62"/>
    </w:pPr>
  </w:style>
  <w:style w:type="paragraph" w:customStyle="1" w:styleId="LOList1Start">
    <w:name w:val="LOList 1 Start"/>
    <w:basedOn w:val="LOList"/>
    <w:next w:val="LOList1Cont"/>
  </w:style>
  <w:style w:type="paragraph" w:customStyle="1" w:styleId="LOList1Cont">
    <w:name w:val="LOList 1 Cont."/>
    <w:basedOn w:val="LOList1Start"/>
  </w:style>
  <w:style w:type="paragraph" w:customStyle="1" w:styleId="LOList1TextBody">
    <w:name w:val="LOList 1_TextBody"/>
    <w:basedOn w:val="LOList"/>
    <w:pPr>
      <w:spacing w:after="0"/>
      <w:ind w:left="720"/>
    </w:pPr>
  </w:style>
  <w:style w:type="paragraph" w:customStyle="1" w:styleId="LOList1End">
    <w:name w:val="LOList 1 End"/>
    <w:basedOn w:val="LOList1Start"/>
    <w:next w:val="LOTextBody"/>
    <w:pPr>
      <w:spacing w:after="119"/>
    </w:pPr>
  </w:style>
  <w:style w:type="paragraph" w:customStyle="1" w:styleId="LOTextBodyIndent">
    <w:name w:val="LOTextBodyIndent"/>
    <w:basedOn w:val="LOTextBody"/>
    <w:pPr>
      <w:spacing w:after="0"/>
      <w:ind w:left="360"/>
    </w:pPr>
  </w:style>
  <w:style w:type="paragraph" w:customStyle="1" w:styleId="TableContents">
    <w:name w:val="Table Contents"/>
    <w:basedOn w:val="Standard"/>
    <w:pPr>
      <w:suppressLineNumbers/>
    </w:pPr>
    <w:rPr>
      <w:sz w:val="20"/>
    </w:rPr>
  </w:style>
  <w:style w:type="paragraph" w:customStyle="1" w:styleId="LOFigureCaption">
    <w:name w:val="LOFigureCaption"/>
    <w:basedOn w:val="LOTableCaption"/>
    <w:next w:val="LOTextBody"/>
    <w:pPr>
      <w:keepNext w:val="0"/>
      <w:spacing w:before="0" w:after="62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LOFootnote">
    <w:name w:val="LOFootnote"/>
    <w:basedOn w:val="LOTextBody"/>
    <w:pPr>
      <w:spacing w:after="0"/>
      <w:ind w:left="360" w:hanging="360"/>
    </w:pPr>
  </w:style>
  <w:style w:type="paragraph" w:customStyle="1" w:styleId="LONewChapter">
    <w:name w:val="LONewChapter"/>
    <w:basedOn w:val="LOTextBody"/>
    <w:pPr>
      <w:spacing w:after="60"/>
      <w:jc w:val="center"/>
    </w:pPr>
  </w:style>
  <w:style w:type="paragraph" w:customStyle="1" w:styleId="LOFigure">
    <w:name w:val="LOFigure"/>
    <w:basedOn w:val="LOTextBody"/>
    <w:next w:val="LOTextBody"/>
    <w:pPr>
      <w:spacing w:before="120"/>
      <w:jc w:val="center"/>
    </w:pPr>
  </w:style>
  <w:style w:type="paragraph" w:customStyle="1" w:styleId="LODefinitionTerm">
    <w:name w:val="LODefinitionTerm"/>
    <w:basedOn w:val="LODefinition"/>
    <w:next w:val="LODefinition"/>
    <w:pPr>
      <w:keepNext/>
      <w:spacing w:before="120" w:after="0"/>
      <w:ind w:left="0"/>
    </w:pPr>
    <w:rPr>
      <w:b/>
      <w:color w:val="000000"/>
    </w:rPr>
  </w:style>
  <w:style w:type="paragraph" w:customStyle="1" w:styleId="Textbodyindent">
    <w:name w:val="Text body indent"/>
    <w:basedOn w:val="Textbody"/>
    <w:pPr>
      <w:spacing w:after="0"/>
      <w:ind w:left="283"/>
    </w:pPr>
    <w:rPr>
      <w:sz w:val="20"/>
    </w:rPr>
  </w:style>
  <w:style w:type="paragraph" w:customStyle="1" w:styleId="LODefinition">
    <w:name w:val="LODefinition"/>
    <w:basedOn w:val="LOTextBody"/>
    <w:pPr>
      <w:ind w:left="360"/>
    </w:pPr>
  </w:style>
  <w:style w:type="paragraph" w:customStyle="1" w:styleId="LOSimpleList">
    <w:name w:val="LOSimpleList"/>
    <w:basedOn w:val="LOList"/>
    <w:next w:val="LOTextBody"/>
    <w:pPr>
      <w:ind w:left="36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OComputerCodeEnd">
    <w:name w:val="LOComputerCode_End"/>
    <w:next w:val="LOTextBody"/>
    <w:pPr>
      <w:suppressAutoHyphens/>
      <w:spacing w:after="60"/>
      <w:ind w:left="360"/>
    </w:pPr>
    <w:rPr>
      <w:sz w:val="22"/>
      <w:szCs w:val="22"/>
    </w:rPr>
  </w:style>
  <w:style w:type="paragraph" w:customStyle="1" w:styleId="LOSubtitle">
    <w:name w:val="LOSubtitle"/>
    <w:basedOn w:val="LOTextBody"/>
    <w:next w:val="LOTextBody"/>
    <w:pPr>
      <w:spacing w:after="0"/>
    </w:pPr>
    <w:rPr>
      <w:i/>
      <w:color w:val="000000"/>
      <w:sz w:val="36"/>
    </w:rPr>
  </w:style>
  <w:style w:type="paragraph" w:customStyle="1" w:styleId="Framecontents">
    <w:name w:val="Frame contents"/>
    <w:basedOn w:val="Textbody"/>
    <w:rPr>
      <w:sz w:val="20"/>
    </w:rPr>
  </w:style>
  <w:style w:type="paragraph" w:customStyle="1" w:styleId="LOHeading">
    <w:name w:val="LOHeading"/>
    <w:basedOn w:val="Standard"/>
    <w:pPr>
      <w:keepNext/>
    </w:pPr>
    <w:rPr>
      <w:rFonts w:ascii="Liberation Sans" w:eastAsia="Liberation Sans" w:hAnsi="Liberation Sans" w:cs="Liberation Sans"/>
      <w:b/>
      <w:color w:val="000080"/>
    </w:rPr>
  </w:style>
  <w:style w:type="paragraph" w:customStyle="1" w:styleId="LOContents">
    <w:name w:val="LOContents"/>
    <w:basedOn w:val="LOTextBody"/>
    <w:pPr>
      <w:spacing w:after="0"/>
    </w:pPr>
  </w:style>
  <w:style w:type="paragraph" w:customStyle="1" w:styleId="LOContents1">
    <w:name w:val="LOContents 1"/>
    <w:basedOn w:val="LOContents"/>
    <w:pPr>
      <w:spacing w:before="113"/>
    </w:pPr>
  </w:style>
  <w:style w:type="paragraph" w:customStyle="1" w:styleId="LOContents2">
    <w:name w:val="LOContents 2"/>
    <w:basedOn w:val="LOContents"/>
    <w:pPr>
      <w:spacing w:before="57"/>
      <w:ind w:left="283"/>
    </w:pPr>
  </w:style>
  <w:style w:type="paragraph" w:customStyle="1" w:styleId="LOContents3">
    <w:name w:val="LOContents 3"/>
    <w:basedOn w:val="LOContents"/>
    <w:pPr>
      <w:ind w:left="567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LOContents4">
    <w:name w:val="LOContents 4"/>
    <w:basedOn w:val="LOContents"/>
    <w:pPr>
      <w:ind w:left="958"/>
    </w:pPr>
  </w:style>
  <w:style w:type="paragraph" w:customStyle="1" w:styleId="LOCopyrightPage">
    <w:name w:val="LOCopyrightPage"/>
    <w:basedOn w:val="LOHeading"/>
    <w:next w:val="LOTextBody"/>
    <w:pPr>
      <w:spacing w:before="113" w:after="62"/>
    </w:pPr>
    <w:rPr>
      <w:color w:val="18A303"/>
    </w:rPr>
  </w:style>
  <w:style w:type="paragraph" w:customStyle="1" w:styleId="Figure">
    <w:name w:val="Figure"/>
    <w:basedOn w:val="Lgende"/>
    <w:pPr>
      <w:spacing w:before="0" w:after="60"/>
    </w:pPr>
    <w:rPr>
      <w:sz w:val="28"/>
    </w:rPr>
  </w:style>
  <w:style w:type="paragraph" w:customStyle="1" w:styleId="LOListTNCEnd">
    <w:name w:val="LOListTNC End"/>
    <w:basedOn w:val="LOListTNCStart"/>
    <w:next w:val="LOTableText"/>
  </w:style>
  <w:style w:type="paragraph" w:customStyle="1" w:styleId="LOListTNCCont">
    <w:name w:val="LOListTNC Cont."/>
    <w:basedOn w:val="LOListTNCStart"/>
  </w:style>
  <w:style w:type="paragraph" w:customStyle="1" w:styleId="LOListTNCStart">
    <w:name w:val="LOListTNC Start"/>
    <w:basedOn w:val="LOTableText"/>
    <w:next w:val="LOListTNCCont"/>
    <w:pPr>
      <w:spacing w:before="0" w:after="0"/>
      <w:ind w:left="737" w:right="0" w:hanging="317"/>
    </w:pPr>
    <w:rPr>
      <w:sz w:val="20"/>
    </w:rPr>
  </w:style>
  <w:style w:type="paragraph" w:customStyle="1" w:styleId="LONumberedTNCEnd">
    <w:name w:val="LONumberedTNC End"/>
    <w:basedOn w:val="LONumberedTNCStart"/>
    <w:next w:val="LOTableText"/>
  </w:style>
  <w:style w:type="paragraph" w:customStyle="1" w:styleId="LONumberedTNCCont">
    <w:name w:val="LONumberedTNC Cont."/>
    <w:basedOn w:val="LONumberedTNCStart"/>
  </w:style>
  <w:style w:type="paragraph" w:customStyle="1" w:styleId="LONumberedTNCStart">
    <w:name w:val="LONumberedTNC Start"/>
    <w:basedOn w:val="LOTableText"/>
    <w:next w:val="LONumberedTNCCont"/>
    <w:pPr>
      <w:spacing w:before="0" w:after="0"/>
      <w:ind w:left="737" w:right="0" w:hanging="113"/>
    </w:pPr>
    <w:rPr>
      <w:sz w:val="20"/>
    </w:rPr>
  </w:style>
  <w:style w:type="paragraph" w:customStyle="1" w:styleId="LOHeading2">
    <w:name w:val="LOHeading 2"/>
    <w:basedOn w:val="LOHeading"/>
    <w:next w:val="LOTextBody"/>
    <w:pPr>
      <w:spacing w:before="221" w:after="119"/>
      <w:outlineLvl w:val="1"/>
    </w:pPr>
    <w:rPr>
      <w:color w:val="18A303"/>
      <w:sz w:val="28"/>
    </w:rPr>
  </w:style>
  <w:style w:type="paragraph" w:customStyle="1" w:styleId="LOHeading3">
    <w:name w:val="LOHeading 3"/>
    <w:basedOn w:val="LOHeading"/>
    <w:next w:val="LOTextBody"/>
    <w:pPr>
      <w:spacing w:before="221" w:after="62"/>
      <w:outlineLvl w:val="2"/>
    </w:pPr>
    <w:rPr>
      <w:i/>
      <w:color w:val="18A303"/>
    </w:rPr>
  </w:style>
  <w:style w:type="paragraph" w:customStyle="1" w:styleId="LOHeading4">
    <w:name w:val="LOHeading 4"/>
    <w:basedOn w:val="LOHeading"/>
    <w:next w:val="LOTextBody"/>
    <w:pPr>
      <w:spacing w:before="180"/>
      <w:outlineLvl w:val="3"/>
    </w:pPr>
    <w:rPr>
      <w:color w:val="18A303"/>
    </w:rPr>
  </w:style>
  <w:style w:type="paragraph" w:customStyle="1" w:styleId="LOFigureNoCaption">
    <w:name w:val="LOFigureNoCaption"/>
    <w:basedOn w:val="LOTextBody"/>
    <w:next w:val="LOTextBody"/>
    <w:pPr>
      <w:spacing w:before="120"/>
      <w:jc w:val="center"/>
    </w:pPr>
  </w:style>
  <w:style w:type="paragraph" w:customStyle="1" w:styleId="LOListTextBodyL1">
    <w:name w:val="LOList_TextBody_L1"/>
    <w:basedOn w:val="LOList"/>
    <w:pPr>
      <w:spacing w:after="0"/>
      <w:ind w:left="737"/>
    </w:pPr>
  </w:style>
  <w:style w:type="paragraph" w:customStyle="1" w:styleId="LONum123Start">
    <w:name w:val="LONum 123 Start"/>
    <w:basedOn w:val="LOList"/>
    <w:next w:val="LONum123Cont"/>
  </w:style>
  <w:style w:type="paragraph" w:customStyle="1" w:styleId="LONum123Cont">
    <w:name w:val="LONum 123 Cont."/>
    <w:basedOn w:val="LONum123Start"/>
  </w:style>
  <w:style w:type="paragraph" w:customStyle="1" w:styleId="LONum123End">
    <w:name w:val="LONum 123 End"/>
    <w:basedOn w:val="LONum123Start"/>
    <w:next w:val="LOTextBody"/>
    <w:pPr>
      <w:spacing w:after="120"/>
    </w:pPr>
  </w:style>
  <w:style w:type="paragraph" w:customStyle="1" w:styleId="LONumabcStart">
    <w:name w:val="LONum abc Start"/>
    <w:basedOn w:val="LOList"/>
    <w:next w:val="LONumabcCont"/>
  </w:style>
  <w:style w:type="paragraph" w:customStyle="1" w:styleId="LONumiiiStart">
    <w:name w:val="LONum iii Start"/>
    <w:basedOn w:val="LOList"/>
    <w:next w:val="LONumiiiCont"/>
  </w:style>
  <w:style w:type="paragraph" w:customStyle="1" w:styleId="LONumabcCont">
    <w:name w:val="LONum abc Cont."/>
    <w:basedOn w:val="LONumabcStart"/>
  </w:style>
  <w:style w:type="paragraph" w:customStyle="1" w:styleId="LONumabcEnd">
    <w:name w:val="LONum abc End"/>
    <w:basedOn w:val="LONumabcStart"/>
    <w:next w:val="LOTextBody"/>
  </w:style>
  <w:style w:type="paragraph" w:customStyle="1" w:styleId="LONumiiiCont">
    <w:name w:val="LONum iii Cont."/>
    <w:basedOn w:val="LONumiiiStart"/>
  </w:style>
  <w:style w:type="paragraph" w:customStyle="1" w:styleId="LONumiiiEnd">
    <w:name w:val="LONum iii End"/>
    <w:basedOn w:val="LONumiiiStart"/>
    <w:next w:val="LOTextBody"/>
  </w:style>
  <w:style w:type="paragraph" w:customStyle="1" w:styleId="LOTableTextListIntro">
    <w:name w:val="LOTableText_ListIntro"/>
    <w:basedOn w:val="LOTableText"/>
    <w:next w:val="LOTableText"/>
  </w:style>
  <w:style w:type="paragraph" w:customStyle="1" w:styleId="LOListTextBodyL2">
    <w:name w:val="LOList_TextBody_L2"/>
    <w:basedOn w:val="LOList"/>
    <w:pPr>
      <w:spacing w:after="0"/>
      <w:ind w:left="1247"/>
    </w:pPr>
  </w:style>
  <w:style w:type="paragraph" w:customStyle="1" w:styleId="LOList2Cont">
    <w:name w:val="LOList 2 Cont."/>
    <w:basedOn w:val="LOList2Start"/>
  </w:style>
  <w:style w:type="paragraph" w:customStyle="1" w:styleId="LOList2Start">
    <w:name w:val="LOList 2 Start"/>
    <w:basedOn w:val="LOList"/>
    <w:next w:val="LOList2Cont"/>
  </w:style>
  <w:style w:type="paragraph" w:customStyle="1" w:styleId="LOList2End">
    <w:name w:val="LOList 2 End"/>
    <w:basedOn w:val="LOList2Start"/>
    <w:next w:val="LOTextBody"/>
    <w:pPr>
      <w:spacing w:after="119"/>
    </w:p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LOTableTextCaption">
    <w:name w:val="LOTableText(Caption)"/>
    <w:pPr>
      <w:suppressAutoHyphens/>
    </w:pPr>
    <w:rPr>
      <w:rFonts w:ascii="Liberation Sans" w:eastAsia="Liberation Sans" w:hAnsi="Liberation Sans" w:cs="Liberation Sans"/>
      <w:sz w:val="20"/>
    </w:rPr>
  </w:style>
  <w:style w:type="paragraph" w:customStyle="1" w:styleId="LOTableTextCaptionNumber">
    <w:name w:val="LOTableText(CaptionNumber)"/>
    <w:basedOn w:val="LOTableTextCaption"/>
    <w:pPr>
      <w:jc w:val="right"/>
    </w:pPr>
    <w:rPr>
      <w:b/>
    </w:rPr>
  </w:style>
  <w:style w:type="paragraph" w:customStyle="1" w:styleId="Table">
    <w:name w:val="Table"/>
    <w:basedOn w:val="Lgende"/>
  </w:style>
  <w:style w:type="paragraph" w:styleId="Titreindex">
    <w:name w:val="index heading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customStyle="1" w:styleId="LOCoverNotice">
    <w:name w:val="LOCoverNotice"/>
    <w:basedOn w:val="LOTextBody"/>
    <w:pPr>
      <w:pBdr>
        <w:top w:val="double" w:sz="6" w:space="7" w:color="000000" w:shadow="1"/>
        <w:left w:val="double" w:sz="6" w:space="7" w:color="000000" w:shadow="1"/>
        <w:bottom w:val="double" w:sz="6" w:space="7" w:color="000000" w:shadow="1"/>
        <w:right w:val="double" w:sz="6" w:space="7" w:color="000000" w:shadow="1"/>
      </w:pBdr>
      <w:spacing w:before="567" w:after="119"/>
      <w:ind w:left="1134"/>
    </w:pPr>
    <w:rPr>
      <w:sz w:val="24"/>
    </w:rPr>
  </w:style>
  <w:style w:type="paragraph" w:customStyle="1" w:styleId="LOScenarioHeading">
    <w:name w:val="LOScenarioHeading"/>
    <w:next w:val="LOTextBody"/>
    <w:pPr>
      <w:suppressAutoHyphens/>
      <w:spacing w:after="119"/>
    </w:pPr>
    <w:rPr>
      <w:rFonts w:ascii="Liberation Sans" w:eastAsia="Liberation Sans" w:hAnsi="Liberation Sans" w:cs="Liberation Sans"/>
      <w:b/>
      <w:bCs/>
    </w:rPr>
  </w:style>
  <w:style w:type="paragraph" w:customStyle="1" w:styleId="UserIndexHeading">
    <w:name w:val="User Index Heading"/>
    <w:basedOn w:val="Heading"/>
    <w:pPr>
      <w:suppressLineNumbers/>
      <w:spacing w:before="0" w:after="0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UserIndex2">
    <w:name w:val="User Index 2"/>
    <w:basedOn w:val="Index"/>
    <w:pPr>
      <w:tabs>
        <w:tab w:val="right" w:leader="dot" w:pos="9637"/>
      </w:tabs>
      <w:ind w:left="283"/>
    </w:pPr>
    <w:rPr>
      <w:sz w:val="20"/>
    </w:rPr>
  </w:style>
  <w:style w:type="paragraph" w:customStyle="1" w:styleId="UserIndex10">
    <w:name w:val="User Index 10"/>
    <w:basedOn w:val="Index"/>
    <w:pPr>
      <w:tabs>
        <w:tab w:val="right" w:leader="dot" w:pos="9637"/>
      </w:tabs>
      <w:ind w:left="2547"/>
    </w:pPr>
    <w:rPr>
      <w:sz w:val="20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  <w:rPr>
      <w:sz w:val="20"/>
    </w:rPr>
  </w:style>
  <w:style w:type="paragraph" w:customStyle="1" w:styleId="Text">
    <w:name w:val="Text"/>
    <w:basedOn w:val="Lgende"/>
  </w:style>
  <w:style w:type="paragraph" w:customStyle="1" w:styleId="Tableindexheading">
    <w:name w:val="Table index heading"/>
    <w:basedOn w:val="Heading"/>
    <w:pPr>
      <w:suppressLineNumbers/>
      <w:spacing w:before="0" w:after="0"/>
    </w:pPr>
    <w:rPr>
      <w:rFonts w:ascii="Liberation Sans" w:eastAsia="Liberation Sans" w:hAnsi="Liberation Sans" w:cs="Liberation Sans"/>
      <w:b/>
      <w:bCs/>
      <w:sz w:val="32"/>
      <w:szCs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  <w:rPr>
      <w:sz w:val="20"/>
    </w:rPr>
  </w:style>
  <w:style w:type="paragraph" w:styleId="Signature">
    <w:name w:val="Signature"/>
    <w:basedOn w:val="Standard"/>
    <w:pPr>
      <w:suppressLineNumbers/>
    </w:pPr>
    <w:rPr>
      <w:sz w:val="20"/>
    </w:rPr>
  </w:style>
  <w:style w:type="paragraph" w:customStyle="1" w:styleId="Sender">
    <w:name w:val="Sender"/>
    <w:basedOn w:val="Standard"/>
    <w:pPr>
      <w:suppressLineNumbers/>
      <w:spacing w:after="60"/>
    </w:pPr>
    <w:rPr>
      <w:sz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  <w:rPr>
      <w:sz w:val="20"/>
    </w:rPr>
  </w:style>
  <w:style w:type="paragraph" w:customStyle="1" w:styleId="PreformattedText">
    <w:name w:val="Preformatted Text"/>
    <w:basedOn w:val="Standard"/>
    <w:rPr>
      <w:rFonts w:ascii="Liberation Sans" w:eastAsia="Courier New" w:hAnsi="Liberation Sans" w:cs="Courier New"/>
      <w:sz w:val="20"/>
      <w:szCs w:val="20"/>
    </w:rPr>
  </w:style>
  <w:style w:type="paragraph" w:customStyle="1" w:styleId="ListContents">
    <w:name w:val="List Contents"/>
    <w:basedOn w:val="Standard"/>
    <w:pPr>
      <w:ind w:left="567"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OChapterNumber">
    <w:name w:val="LOChapterNumber"/>
    <w:rPr>
      <w:rFonts w:ascii="Liberation Sans" w:eastAsia="Liberation Sans" w:hAnsi="Liberation Sans" w:cs="Liberation Sans"/>
      <w:b w:val="0"/>
      <w:i/>
      <w:color w:val="000000"/>
      <w:sz w:val="96"/>
      <w:szCs w:val="96"/>
    </w:rPr>
  </w:style>
  <w:style w:type="character" w:customStyle="1" w:styleId="Internetlink">
    <w:name w:val="Internet link"/>
    <w:rPr>
      <w:rFonts w:ascii="Liberation Sans" w:eastAsia="Liberation Sans" w:hAnsi="Liberation Sans" w:cs="Liberation Sans"/>
      <w:i/>
      <w:color w:val="004586"/>
      <w:u w:val="none"/>
    </w:rPr>
  </w:style>
  <w:style w:type="character" w:customStyle="1" w:styleId="LODefault">
    <w:name w:val="LODefault"/>
    <w:rPr>
      <w:rFonts w:ascii="Liberation Sans" w:eastAsia="Liberation Sans" w:hAnsi="Liberation Sans" w:cs="Liberation Sans"/>
      <w:kern w:val="3"/>
    </w:rPr>
  </w:style>
  <w:style w:type="character" w:customStyle="1" w:styleId="LOMenuPath">
    <w:name w:val="LOMenuPath"/>
    <w:basedOn w:val="LODefault"/>
    <w:rPr>
      <w:rFonts w:ascii="Liberation Sans" w:eastAsia="Liberation Sans" w:hAnsi="Liberation Sans" w:cs="Liberation Sans"/>
      <w:b/>
      <w:kern w:val="3"/>
    </w:rPr>
  </w:style>
  <w:style w:type="character" w:customStyle="1" w:styleId="BulletSymbols">
    <w:name w:val="Bullet Symbols"/>
    <w:rPr>
      <w:rFonts w:ascii="Liberation Sans" w:eastAsia="StarSymbol" w:hAnsi="Liberation Sans" w:cs="StarSymbol"/>
      <w:sz w:val="24"/>
      <w:szCs w:val="18"/>
    </w:rPr>
  </w:style>
  <w:style w:type="character" w:customStyle="1" w:styleId="NumberingSymbols">
    <w:name w:val="Numbering Symbols"/>
  </w:style>
  <w:style w:type="character" w:customStyle="1" w:styleId="LOStrongEmphasis">
    <w:name w:val="LOStrongEmphasis"/>
    <w:basedOn w:val="LODefault"/>
    <w:rPr>
      <w:rFonts w:ascii="Liberation Sans" w:eastAsia="Liberation Sans" w:hAnsi="Liberation Sans" w:cs="Liberation Sans"/>
      <w:b/>
      <w:kern w:val="3"/>
    </w:rPr>
  </w:style>
  <w:style w:type="character" w:customStyle="1" w:styleId="LOComputerCode">
    <w:name w:val="LOComputerCode"/>
    <w:basedOn w:val="LODefault"/>
    <w:rPr>
      <w:rFonts w:ascii="Liberation Mono" w:eastAsia="Liberation Mono" w:hAnsi="Liberation Mono" w:cs="Liberation Mono"/>
      <w:b/>
      <w:kern w:val="3"/>
      <w:sz w:val="22"/>
    </w:rPr>
  </w:style>
  <w:style w:type="character" w:customStyle="1" w:styleId="FootnoteSymbol">
    <w:name w:val="Footnote Symbol"/>
    <w:rPr>
      <w:rFonts w:ascii="DejaVu Serif" w:eastAsia="DejaVu Serif" w:hAnsi="DejaVu Serif" w:cs="DejaVu Serif"/>
    </w:rPr>
  </w:style>
  <w:style w:type="character" w:customStyle="1" w:styleId="Footnoteanchor">
    <w:name w:val="Footnote anchor"/>
    <w:rPr>
      <w:rFonts w:ascii="DejaVu Serif" w:eastAsia="DejaVu Serif" w:hAnsi="DejaVu Serif" w:cs="DejaVu Serif"/>
    </w:rPr>
  </w:style>
  <w:style w:type="character" w:customStyle="1" w:styleId="LOEmphasis">
    <w:name w:val="LOEmphasis"/>
    <w:basedOn w:val="LODefault"/>
    <w:rPr>
      <w:rFonts w:ascii="Liberation Sans" w:eastAsia="Liberation Sans" w:hAnsi="Liberation Sans" w:cs="Liberation Sans"/>
      <w:i/>
      <w:kern w:val="3"/>
    </w:rPr>
  </w:style>
  <w:style w:type="character" w:customStyle="1" w:styleId="LOKeystroke">
    <w:name w:val="LOKeystroke"/>
    <w:basedOn w:val="LODefault"/>
    <w:rPr>
      <w:rFonts w:ascii="Liberation Sans" w:eastAsia="Liberation Sans" w:hAnsi="Liberation Sans" w:cs="Liberation Sans"/>
      <w:b w:val="0"/>
      <w:i/>
      <w:iCs/>
      <w:kern w:val="3"/>
    </w:rPr>
  </w:style>
  <w:style w:type="character" w:customStyle="1" w:styleId="LOKeyboardInput">
    <w:name w:val="LOKeyboardInput"/>
    <w:basedOn w:val="LOComputerCode"/>
    <w:rPr>
      <w:rFonts w:ascii="Liberation Mono" w:eastAsia="Liberation Mono" w:hAnsi="Liberation Mono" w:cs="Liberation Mono"/>
      <w:b/>
      <w:color w:val="000000"/>
      <w:kern w:val="3"/>
      <w:sz w:val="22"/>
    </w:rPr>
  </w:style>
  <w:style w:type="character" w:customStyle="1" w:styleId="Definition">
    <w:name w:val="Definition"/>
    <w:rPr>
      <w:rFonts w:ascii="Liberation Sans" w:eastAsia="Liberation Sans" w:hAnsi="Liberation Sans" w:cs="Liberation Sans"/>
    </w:rPr>
  </w:style>
  <w:style w:type="character" w:customStyle="1" w:styleId="VisitedInternetLink">
    <w:name w:val="Visited Internet Link"/>
    <w:rPr>
      <w:rFonts w:ascii="Liberation Sans" w:eastAsia="Liberation Sans" w:hAnsi="Liberation Sans" w:cs="Liberation Sans"/>
      <w:color w:val="800000"/>
      <w:u w:val="single"/>
    </w:rPr>
  </w:style>
  <w:style w:type="character" w:customStyle="1" w:styleId="Mainindexentry">
    <w:name w:val="Main index entry"/>
    <w:rPr>
      <w:rFonts w:ascii="DejaVu Serif" w:eastAsia="DejaVu Serif" w:hAnsi="DejaVu Serif" w:cs="DejaVu Serif"/>
      <w:b/>
      <w:bCs/>
      <w:i/>
    </w:rPr>
  </w:style>
  <w:style w:type="character" w:customStyle="1" w:styleId="IndexLink">
    <w:name w:val="Index Link"/>
    <w:rPr>
      <w:rFonts w:ascii="DejaVu Serif" w:eastAsia="DejaVu Serif" w:hAnsi="DejaVu Serif" w:cs="DejaVu Serif"/>
    </w:rPr>
  </w:style>
  <w:style w:type="character" w:styleId="Accentuation">
    <w:name w:val="Emphasis"/>
    <w:rPr>
      <w:i/>
      <w:iCs/>
    </w:rPr>
  </w:style>
  <w:style w:type="character" w:customStyle="1" w:styleId="StrongEmphasis">
    <w:name w:val="Strong Emphasis"/>
    <w:rPr>
      <w:rFonts w:ascii="Liberation Sans" w:eastAsia="Liberation Sans" w:hAnsi="Liberation Sans" w:cs="Liberation Sans"/>
      <w:b/>
      <w:bCs/>
    </w:rPr>
  </w:style>
  <w:style w:type="character" w:customStyle="1" w:styleId="Placeholder">
    <w:name w:val="Placeholder"/>
    <w:rPr>
      <w:rFonts w:ascii="Liberation Sans" w:eastAsia="Liberation Sans" w:hAnsi="Liberation Sans" w:cs="Liberation Sans"/>
      <w:smallCaps/>
      <w:color w:val="008080"/>
      <w:u w:val="dotted"/>
    </w:rPr>
  </w:style>
  <w:style w:type="character" w:styleId="Numrodepage">
    <w:name w:val="page number"/>
    <w:rPr>
      <w:rFonts w:ascii="Liberation Sans" w:eastAsia="Liberation Sans" w:hAnsi="Liberation Sans" w:cs="Liberation Sans"/>
    </w:rPr>
  </w:style>
  <w:style w:type="character" w:customStyle="1" w:styleId="Captioncharacters">
    <w:name w:val="Caption characters"/>
    <w:rPr>
      <w:rFonts w:ascii="Liberation Sans" w:eastAsia="Liberation Sans" w:hAnsi="Liberation Sans" w:cs="Liberation Sans"/>
    </w:rPr>
  </w:style>
  <w:style w:type="character" w:customStyle="1" w:styleId="LibOUiItem">
    <w:name w:val="LibOUiItem"/>
    <w:rPr>
      <w:rFonts w:ascii="Liberation Sans" w:eastAsia="Liberation Sans" w:hAnsi="Liberation Sans" w:cs="Liberation Sans"/>
      <w:b/>
      <w:bCs/>
      <w:sz w:val="22"/>
    </w:rPr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Enonc&#233;s.ot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3" ma:contentTypeDescription="Crée un document." ma:contentTypeScope="" ma:versionID="f53b7ed519d93a0eec59835ec0a308c1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ec34a65204aaa5e9f4e611e9f9160e2d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DE14F2-AFAF-423B-9DC0-9CB411D60A78}"/>
</file>

<file path=customXml/itemProps2.xml><?xml version="1.0" encoding="utf-8"?>
<ds:datastoreItem xmlns:ds="http://schemas.openxmlformats.org/officeDocument/2006/customXml" ds:itemID="{F37F754B-8D4E-4FFE-8219-3D1FB5DD3469}"/>
</file>

<file path=customXml/itemProps3.xml><?xml version="1.0" encoding="utf-8"?>
<ds:datastoreItem xmlns:ds="http://schemas.openxmlformats.org/officeDocument/2006/customXml" ds:itemID="{D9D06BD9-6011-4C35-8FD9-00914F035029}"/>
</file>

<file path=docProps/app.xml><?xml version="1.0" encoding="utf-8"?>
<Properties xmlns="http://schemas.openxmlformats.org/officeDocument/2006/extended-properties" xmlns:vt="http://schemas.openxmlformats.org/officeDocument/2006/docPropsVTypes">
  <Template>Enoncés.ott</Template>
  <TotalTime>2</TotalTime>
  <Pages>3</Pages>
  <Words>379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Enoncés</dc:title>
  <dc:creator>Olivier Choquet</dc:creator>
  <cp:lastModifiedBy>Olivier Choquet</cp:lastModifiedBy>
  <cp:revision>4</cp:revision>
  <cp:lastPrinted>2022-08-17T11:22:00Z</cp:lastPrinted>
  <dcterms:created xsi:type="dcterms:W3CDTF">2022-08-17T11:20:00Z</dcterms:created>
  <dcterms:modified xsi:type="dcterms:W3CDTF">2022-08-17T11:22:00Z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</Properties>
</file>